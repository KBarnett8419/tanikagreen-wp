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876"/>
        <w:gridCol w:w="3791"/>
        <w:gridCol w:w="581"/>
        <w:gridCol w:w="2832"/>
      </w:tblGrid>
      <w:tr w:rsidR="00FB503E" w:rsidTr="002711D4">
        <w:trPr>
          <w:trHeight w:val="756"/>
        </w:trPr>
        <w:tc>
          <w:tcPr>
            <w:tcW w:w="1619" w:type="dxa"/>
            <w:shd w:val="clear" w:color="auto" w:fill="auto"/>
            <w:tcMar>
              <w:top w:w="0" w:type="dxa"/>
            </w:tcMar>
          </w:tcPr>
          <w:p w:rsidR="00AD6E6B" w:rsidRDefault="00BD0902" w:rsidP="002711D4">
            <w:r>
              <w:rPr>
                <w:noProof/>
              </w:rPr>
              <w:drawing>
                <wp:inline distT="0" distB="0" distL="0" distR="0">
                  <wp:extent cx="1680519" cy="25213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67026_10100511314593474_1612830224_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684269" cy="252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gridSpan w:val="3"/>
            <w:shd w:val="clear" w:color="auto" w:fill="auto"/>
          </w:tcPr>
          <w:p w:rsidR="00AD6E6B" w:rsidRDefault="00AD6E6B" w:rsidP="00AD6E6B">
            <w:pPr>
              <w:pStyle w:val="Heading1"/>
            </w:pPr>
            <w:r>
              <w:t>INVOICE</w:t>
            </w:r>
          </w:p>
        </w:tc>
      </w:tr>
      <w:tr w:rsidR="00FB503E" w:rsidTr="002711D4">
        <w:trPr>
          <w:trHeight w:val="468"/>
        </w:trPr>
        <w:tc>
          <w:tcPr>
            <w:tcW w:w="6996" w:type="dxa"/>
            <w:gridSpan w:val="3"/>
            <w:shd w:val="clear" w:color="auto" w:fill="auto"/>
            <w:tcMar>
              <w:top w:w="0" w:type="dxa"/>
            </w:tcMar>
          </w:tcPr>
          <w:p w:rsidR="002711D4" w:rsidRPr="00FB503E" w:rsidRDefault="00FB503E" w:rsidP="00FB503E">
            <w:pPr>
              <w:pStyle w:val="Slogan"/>
              <w:rPr>
                <w:sz w:val="24"/>
                <w:szCs w:val="24"/>
              </w:rPr>
            </w:pPr>
            <w:r w:rsidRPr="00FB503E">
              <w:rPr>
                <w:sz w:val="24"/>
                <w:szCs w:val="24"/>
              </w:rPr>
              <w:t>Mirrore</w:t>
            </w:r>
            <w:r>
              <w:rPr>
                <w:sz w:val="24"/>
                <w:szCs w:val="24"/>
              </w:rPr>
              <w:t xml:space="preserve">d </w:t>
            </w:r>
            <w:r w:rsidRPr="00FB503E">
              <w:rPr>
                <w:sz w:val="24"/>
                <w:szCs w:val="24"/>
              </w:rPr>
              <w:t>Image</w:t>
            </w:r>
            <w:r>
              <w:rPr>
                <w:sz w:val="24"/>
                <w:szCs w:val="24"/>
              </w:rPr>
              <w:t xml:space="preserve"> </w:t>
            </w:r>
            <w:r w:rsidRPr="00FB503E">
              <w:rPr>
                <w:sz w:val="24"/>
                <w:szCs w:val="24"/>
              </w:rPr>
              <w:t>Artistry</w:t>
            </w:r>
          </w:p>
        </w:tc>
        <w:tc>
          <w:tcPr>
            <w:tcW w:w="3314" w:type="dxa"/>
            <w:shd w:val="clear" w:color="auto" w:fill="auto"/>
          </w:tcPr>
          <w:p w:rsidR="002711D4" w:rsidRDefault="002711D4" w:rsidP="002711D4">
            <w:pPr>
              <w:pStyle w:val="Right-alignedtext"/>
            </w:pPr>
            <w:r w:rsidRPr="000E042A">
              <w:t xml:space="preserve">Date: </w:t>
            </w:r>
            <w:sdt>
              <w:sdtPr>
                <w:alias w:val="Date"/>
                <w:tag w:val="Date"/>
                <w:id w:val="1326370234"/>
                <w:placeholder>
                  <w:docPart w:val="1CE97678A634483D83122B45463F55A6"/>
                </w:placeholder>
                <w:date w:fullDate="2014-02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D0902">
                  <w:t>February 10, 2014</w:t>
                </w:r>
              </w:sdtContent>
            </w:sdt>
          </w:p>
          <w:p w:rsidR="002711D4" w:rsidRPr="000E042A" w:rsidRDefault="002711D4" w:rsidP="00E378A1">
            <w:pPr>
              <w:pStyle w:val="Right-alignedtext"/>
            </w:pPr>
            <w:r>
              <w:t>INVOICE</w:t>
            </w:r>
            <w:r w:rsidRPr="000E042A">
              <w:t xml:space="preserve"> # </w:t>
            </w:r>
            <w:r w:rsidR="00BD0902">
              <w:t>10</w:t>
            </w:r>
            <w:r w:rsidR="00E378A1">
              <w:t>3</w:t>
            </w:r>
          </w:p>
        </w:tc>
      </w:tr>
      <w:tr w:rsidR="00FB503E" w:rsidTr="00A562C9">
        <w:trPr>
          <w:trHeight w:val="1825"/>
        </w:trPr>
        <w:tc>
          <w:tcPr>
            <w:tcW w:w="6415" w:type="dxa"/>
            <w:gridSpan w:val="2"/>
            <w:shd w:val="clear" w:color="auto" w:fill="auto"/>
            <w:tcMar>
              <w:top w:w="0" w:type="dxa"/>
            </w:tcMar>
          </w:tcPr>
          <w:p w:rsidR="00A562C9" w:rsidRPr="002711D4" w:rsidRDefault="00A562C9" w:rsidP="00A562C9"/>
        </w:tc>
        <w:tc>
          <w:tcPr>
            <w:tcW w:w="581" w:type="dxa"/>
            <w:shd w:val="clear" w:color="auto" w:fill="auto"/>
          </w:tcPr>
          <w:p w:rsidR="00A562C9" w:rsidRPr="002711D4" w:rsidRDefault="00A562C9" w:rsidP="00916B54">
            <w:pPr>
              <w:pStyle w:val="Heading2"/>
            </w:pPr>
            <w:r>
              <w:t>To</w:t>
            </w:r>
          </w:p>
        </w:tc>
        <w:tc>
          <w:tcPr>
            <w:tcW w:w="3314" w:type="dxa"/>
            <w:shd w:val="clear" w:color="auto" w:fill="auto"/>
          </w:tcPr>
          <w:p w:rsidR="00A562C9" w:rsidRDefault="00E378A1" w:rsidP="002711D4">
            <w:pPr>
              <w:pStyle w:val="Right-alignedtext"/>
            </w:pPr>
            <w:r>
              <w:t>Francine Shaw</w:t>
            </w:r>
          </w:p>
          <w:p w:rsidR="00BD0902" w:rsidRDefault="00E378A1" w:rsidP="002711D4">
            <w:pPr>
              <w:pStyle w:val="Right-alignedtext"/>
            </w:pPr>
            <w:r>
              <w:t>Plainfield, NJ</w:t>
            </w:r>
          </w:p>
          <w:p w:rsidR="00A562C9" w:rsidRDefault="00E378A1" w:rsidP="002711D4">
            <w:pPr>
              <w:pStyle w:val="Right-alignedtext"/>
            </w:pPr>
            <w:r>
              <w:t>516-385-0135</w:t>
            </w:r>
          </w:p>
          <w:p w:rsidR="00A562C9" w:rsidRPr="000E042A" w:rsidRDefault="00BD0902" w:rsidP="00E378A1">
            <w:pPr>
              <w:pStyle w:val="Right-alignedtext"/>
            </w:pPr>
            <w:r>
              <w:t xml:space="preserve">Customer ID: </w:t>
            </w:r>
            <w:r w:rsidR="00E378A1">
              <w:t>Francine Shaw</w:t>
            </w:r>
          </w:p>
        </w:tc>
      </w:tr>
    </w:tbl>
    <w:p w:rsidR="00C50F0E" w:rsidRDefault="00C50F0E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517"/>
        <w:gridCol w:w="2518"/>
        <w:gridCol w:w="2518"/>
        <w:gridCol w:w="2517"/>
      </w:tblGrid>
      <w:tr w:rsidR="00954EF9" w:rsidRPr="001E3C2E" w:rsidTr="002711D4">
        <w:trPr>
          <w:cantSplit/>
          <w:trHeight w:val="216"/>
        </w:trPr>
        <w:tc>
          <w:tcPr>
            <w:tcW w:w="25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54EF9" w:rsidRPr="001E3C2E" w:rsidRDefault="00FB503E" w:rsidP="00FB503E">
            <w:pPr>
              <w:pStyle w:val="Heading2"/>
            </w:pPr>
            <w:r>
              <w:t>Makeup Artist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820427">
            <w:pPr>
              <w:pStyle w:val="Heading2"/>
            </w:pPr>
            <w:r>
              <w:t>Job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820427">
            <w:pPr>
              <w:pStyle w:val="Heading2"/>
            </w:pPr>
            <w:r>
              <w:t>Payment Terms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954EF9" w:rsidRPr="001E3C2E" w:rsidRDefault="00954EF9" w:rsidP="00820427">
            <w:pPr>
              <w:pStyle w:val="Heading2"/>
            </w:pPr>
            <w:r>
              <w:t>Due Date</w:t>
            </w:r>
          </w:p>
        </w:tc>
      </w:tr>
      <w:tr w:rsidR="00954EF9" w:rsidRPr="001C2122" w:rsidTr="002711D4">
        <w:trPr>
          <w:cantSplit/>
          <w:trHeight w:val="216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54EF9" w:rsidRPr="002211D3" w:rsidRDefault="00FB503E" w:rsidP="00820427">
            <w:pPr>
              <w:rPr>
                <w:b/>
              </w:rPr>
            </w:pPr>
            <w:r w:rsidRPr="002211D3">
              <w:rPr>
                <w:b/>
              </w:rPr>
              <w:t>Tanika Green</w:t>
            </w:r>
          </w:p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54EF9" w:rsidRPr="002211D3" w:rsidRDefault="00FB503E" w:rsidP="00820427">
            <w:pPr>
              <w:rPr>
                <w:b/>
              </w:rPr>
            </w:pPr>
            <w:r w:rsidRPr="002211D3">
              <w:rPr>
                <w:b/>
              </w:rPr>
              <w:t xml:space="preserve">Makeup </w:t>
            </w:r>
            <w:r w:rsidR="002211D3" w:rsidRPr="002211D3">
              <w:rPr>
                <w:b/>
              </w:rPr>
              <w:t>Application</w:t>
            </w:r>
          </w:p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54EF9" w:rsidRPr="002211D3" w:rsidRDefault="00FB503E" w:rsidP="00954EF9">
            <w:pPr>
              <w:rPr>
                <w:b/>
              </w:rPr>
            </w:pPr>
            <w:r w:rsidRPr="002211D3">
              <w:rPr>
                <w:b/>
              </w:rPr>
              <w:t xml:space="preserve">Balance Due upon services </w:t>
            </w:r>
          </w:p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954EF9" w:rsidRPr="002211D3" w:rsidRDefault="00E378A1" w:rsidP="00954EF9">
            <w:pPr>
              <w:rPr>
                <w:b/>
              </w:rPr>
            </w:pPr>
            <w:r>
              <w:rPr>
                <w:b/>
              </w:rPr>
              <w:t>August 30, 2014</w:t>
            </w:r>
          </w:p>
        </w:tc>
      </w:tr>
    </w:tbl>
    <w:p w:rsidR="00954EF9" w:rsidRDefault="00954EF9" w:rsidP="004F202D"/>
    <w:tbl>
      <w:tblPr>
        <w:tblW w:w="51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1"/>
        <w:gridCol w:w="5698"/>
        <w:gridCol w:w="1678"/>
        <w:gridCol w:w="1678"/>
      </w:tblGrid>
      <w:tr w:rsidR="00D719AB" w:rsidRPr="001E3C2E" w:rsidTr="00B61AEF">
        <w:trPr>
          <w:cantSplit/>
          <w:trHeight w:val="216"/>
        </w:trPr>
        <w:tc>
          <w:tcPr>
            <w:tcW w:w="13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E67BF" w:rsidP="00704C33">
            <w:pPr>
              <w:pStyle w:val="Heading2"/>
            </w:pPr>
            <w:r>
              <w:t>Q</w:t>
            </w:r>
            <w:r w:rsidR="00D719AB">
              <w:t>ty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E67BF" w:rsidP="00704C33">
            <w:pPr>
              <w:pStyle w:val="Heading2"/>
            </w:pPr>
            <w:r>
              <w:t>D</w:t>
            </w:r>
            <w:r w:rsidR="00D719AB">
              <w:t>escription</w:t>
            </w:r>
            <w:bookmarkStart w:id="0" w:name="_GoBack"/>
            <w:bookmarkEnd w:id="0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E67BF" w:rsidP="00704C33">
            <w:pPr>
              <w:pStyle w:val="Heading2"/>
            </w:pPr>
            <w:r>
              <w:t>Unit P</w:t>
            </w:r>
            <w:r w:rsidR="00D719AB">
              <w:t>rice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E67BF" w:rsidP="00704C33">
            <w:pPr>
              <w:pStyle w:val="Heading2"/>
            </w:pPr>
            <w:r>
              <w:t>Line T</w:t>
            </w:r>
            <w:r w:rsidR="00D719AB">
              <w:t>otal</w:t>
            </w:r>
          </w:p>
        </w:tc>
      </w:tr>
      <w:tr w:rsidR="00D719AB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FB503E" w:rsidRDefault="00FB503E" w:rsidP="00704C33">
            <w:pPr>
              <w:rPr>
                <w:b/>
              </w:rPr>
            </w:pPr>
            <w:r w:rsidRPr="00FB503E">
              <w:rPr>
                <w:b/>
              </w:rPr>
              <w:t>1</w:t>
            </w: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FB503E" w:rsidRDefault="00FB503E" w:rsidP="00704C33">
            <w:pPr>
              <w:rPr>
                <w:b/>
              </w:rPr>
            </w:pPr>
            <w:r w:rsidRPr="00FB503E">
              <w:rPr>
                <w:b/>
              </w:rPr>
              <w:t>Bridal Application “B”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FB503E" w:rsidRDefault="00FB503E" w:rsidP="00A562C9">
            <w:pPr>
              <w:pStyle w:val="Right-alignedtext"/>
              <w:rPr>
                <w:b/>
              </w:rPr>
            </w:pPr>
            <w:r w:rsidRPr="00FB503E">
              <w:rPr>
                <w:b/>
              </w:rPr>
              <w:t>$125.00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FB503E" w:rsidRDefault="00FB503E" w:rsidP="00BD0902">
            <w:pPr>
              <w:pStyle w:val="Right-alignedtext"/>
              <w:jc w:val="center"/>
              <w:rPr>
                <w:b/>
              </w:rPr>
            </w:pPr>
            <w:r w:rsidRPr="00FB503E">
              <w:rPr>
                <w:b/>
              </w:rPr>
              <w:t>$125.00</w:t>
            </w:r>
          </w:p>
        </w:tc>
      </w:tr>
      <w:tr w:rsidR="00D719AB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FB503E" w:rsidRDefault="00E378A1" w:rsidP="00704C3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B503E" w:rsidRPr="00FB503E" w:rsidRDefault="00FB503E" w:rsidP="00704C33">
            <w:pPr>
              <w:rPr>
                <w:b/>
              </w:rPr>
            </w:pPr>
            <w:r w:rsidRPr="00FB503E">
              <w:rPr>
                <w:b/>
              </w:rPr>
              <w:t>Brides Maid Application “A”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FB503E" w:rsidRDefault="002211D3" w:rsidP="00A562C9">
            <w:pPr>
              <w:pStyle w:val="Right-alignedtext"/>
              <w:rPr>
                <w:b/>
              </w:rPr>
            </w:pPr>
            <w:r>
              <w:rPr>
                <w:b/>
              </w:rPr>
              <w:t>$6</w:t>
            </w:r>
            <w:r w:rsidR="00FB503E" w:rsidRPr="00FB503E">
              <w:rPr>
                <w:b/>
              </w:rPr>
              <w:t>5.00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FB503E" w:rsidRDefault="002211D3" w:rsidP="00E378A1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$3</w:t>
            </w:r>
            <w:r w:rsidR="00E378A1">
              <w:rPr>
                <w:b/>
              </w:rPr>
              <w:t>90</w:t>
            </w:r>
            <w:r w:rsidR="00FB503E" w:rsidRPr="00FB503E">
              <w:rPr>
                <w:b/>
              </w:rPr>
              <w:t>.00</w:t>
            </w:r>
          </w:p>
        </w:tc>
      </w:tr>
      <w:tr w:rsidR="00B61AEF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FB503E" w:rsidRDefault="00B61AEF" w:rsidP="00B61AE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  <w:r>
              <w:rPr>
                <w:b/>
              </w:rPr>
              <w:t>Mother of Bride &amp; Groom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FB503E" w:rsidRDefault="00B61AEF" w:rsidP="00B61AEF">
            <w:pPr>
              <w:pStyle w:val="Right-alignedtext"/>
              <w:rPr>
                <w:b/>
              </w:rPr>
            </w:pPr>
            <w:r>
              <w:rPr>
                <w:b/>
              </w:rPr>
              <w:t>$55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FB503E" w:rsidRDefault="00B61AEF" w:rsidP="00B61AEF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$110.00</w:t>
            </w:r>
          </w:p>
        </w:tc>
      </w:tr>
      <w:tr w:rsidR="00B61AEF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rPr>
                <w:b/>
              </w:rPr>
            </w:pP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</w:p>
        </w:tc>
      </w:tr>
      <w:tr w:rsidR="00B61AEF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rPr>
                <w:b/>
              </w:rPr>
            </w:pP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</w:p>
        </w:tc>
      </w:tr>
      <w:tr w:rsidR="00B61AEF" w:rsidRPr="00FB503E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  <w:r w:rsidRPr="00BD0902">
              <w:rPr>
                <w:b/>
              </w:rPr>
              <w:t>Touch ups</w:t>
            </w: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  <w:r w:rsidRPr="00BD0902">
              <w:rPr>
                <w:b/>
              </w:rPr>
              <w:t>Min touch ups before ceremony, photos, reception (estimate</w:t>
            </w:r>
            <w:r>
              <w:rPr>
                <w:b/>
              </w:rPr>
              <w:t>)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rPr>
                <w:b/>
              </w:rPr>
            </w:pPr>
            <w:r w:rsidRPr="00BD0902">
              <w:rPr>
                <w:b/>
              </w:rPr>
              <w:t>$25.00</w:t>
            </w:r>
            <w:r>
              <w:rPr>
                <w:b/>
              </w:rPr>
              <w:t xml:space="preserve"> hr.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$0</w:t>
            </w:r>
          </w:p>
        </w:tc>
      </w:tr>
      <w:tr w:rsidR="00B61AEF" w:rsidRPr="001C2122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  <w:r w:rsidRPr="00BD0902">
              <w:rPr>
                <w:b/>
              </w:rPr>
              <w:t>Travel</w:t>
            </w:r>
            <w:r>
              <w:rPr>
                <w:b/>
              </w:rPr>
              <w:t xml:space="preserve"> Expenses  </w:t>
            </w: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  <w:r w:rsidRPr="00BD0902">
              <w:rPr>
                <w:b/>
              </w:rPr>
              <w:t>Toll, Gas, Mileage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rPr>
                <w:b/>
              </w:rPr>
            </w:pPr>
            <w:r w:rsidRPr="00BD0902">
              <w:rPr>
                <w:b/>
              </w:rPr>
              <w:t>$</w:t>
            </w:r>
            <w:r>
              <w:rPr>
                <w:b/>
              </w:rPr>
              <w:t>50</w:t>
            </w:r>
            <w:r w:rsidRPr="00BD0902">
              <w:rPr>
                <w:b/>
              </w:rPr>
              <w:t>.00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$50</w:t>
            </w:r>
          </w:p>
        </w:tc>
      </w:tr>
      <w:tr w:rsidR="00B61AEF" w:rsidRPr="001C2122" w:rsidTr="00B61AEF">
        <w:trPr>
          <w:cantSplit/>
          <w:trHeight w:val="216"/>
        </w:trPr>
        <w:tc>
          <w:tcPr>
            <w:tcW w:w="130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570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pStyle w:val="Heading2"/>
              <w:rPr>
                <w:b/>
              </w:rPr>
            </w:pPr>
            <w:r w:rsidRPr="00BD0902">
              <w:rPr>
                <w:b/>
              </w:rPr>
              <w:t>Subtotal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$680</w:t>
            </w:r>
            <w:r w:rsidRPr="00BD0902">
              <w:rPr>
                <w:b/>
              </w:rPr>
              <w:t>.00</w:t>
            </w:r>
          </w:p>
        </w:tc>
      </w:tr>
      <w:tr w:rsidR="00B61AEF" w:rsidRPr="001C2122" w:rsidTr="00B61AEF">
        <w:trPr>
          <w:cantSplit/>
          <w:trHeight w:val="21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pStyle w:val="Heading2"/>
              <w:rPr>
                <w:b/>
                <w:color w:val="FF0000"/>
              </w:rPr>
            </w:pPr>
            <w:r w:rsidRPr="00BD0902">
              <w:rPr>
                <w:b/>
                <w:color w:val="FF0000"/>
              </w:rPr>
              <w:t>Deposit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$0</w:t>
            </w:r>
          </w:p>
        </w:tc>
      </w:tr>
      <w:tr w:rsidR="00B61AEF" w:rsidRPr="001C2122" w:rsidTr="00B61AEF">
        <w:trPr>
          <w:cantSplit/>
          <w:trHeight w:val="21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rPr>
                <w:b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B61AEF" w:rsidRPr="00BD0902" w:rsidRDefault="00B61AEF" w:rsidP="00B61AEF">
            <w:pPr>
              <w:pStyle w:val="Heading2"/>
              <w:rPr>
                <w:b/>
              </w:rPr>
            </w:pPr>
            <w:r w:rsidRPr="00BD0902">
              <w:rPr>
                <w:b/>
              </w:rPr>
              <w:t>Total</w:t>
            </w:r>
            <w:r>
              <w:rPr>
                <w:b/>
              </w:rPr>
              <w:t xml:space="preserve"> Balance</w:t>
            </w:r>
          </w:p>
        </w:tc>
        <w:tc>
          <w:tcPr>
            <w:tcW w:w="16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1AEF" w:rsidRPr="00BD0902" w:rsidRDefault="00B61AEF" w:rsidP="00B61AEF">
            <w:pPr>
              <w:pStyle w:val="Right-alignedtext"/>
              <w:jc w:val="center"/>
              <w:rPr>
                <w:b/>
              </w:rPr>
            </w:pPr>
            <w:r>
              <w:rPr>
                <w:b/>
              </w:rPr>
              <w:t>$690.00</w:t>
            </w:r>
          </w:p>
        </w:tc>
      </w:tr>
    </w:tbl>
    <w:p w:rsidR="00CA1C8D" w:rsidRDefault="00202E66" w:rsidP="003E5FCD">
      <w:pPr>
        <w:pStyle w:val="Thankyou"/>
      </w:pPr>
      <w:r w:rsidRPr="0015744F">
        <w:t>Thank you</w:t>
      </w:r>
      <w:r w:rsidR="002211D3">
        <w:t xml:space="preserve"> so much</w:t>
      </w:r>
      <w:r w:rsidRPr="0015744F">
        <w:t xml:space="preserve"> for your business!</w:t>
      </w:r>
    </w:p>
    <w:p w:rsidR="00A562C9" w:rsidRPr="002211D3" w:rsidRDefault="002E2D4D" w:rsidP="00A562C9">
      <w:pPr>
        <w:pStyle w:val="ContactInfo"/>
        <w:rPr>
          <w:sz w:val="20"/>
          <w:szCs w:val="20"/>
        </w:rPr>
      </w:pPr>
      <w:sdt>
        <w:sdtPr>
          <w:rPr>
            <w:sz w:val="20"/>
            <w:szCs w:val="20"/>
          </w:rPr>
          <w:alias w:val="Company"/>
          <w:tag w:val="Company"/>
          <w:id w:val="7433536"/>
          <w:placeholder>
            <w:docPart w:val="C3BBB34E1EF447589C629CE8BE4EDF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B503E" w:rsidRPr="002211D3">
            <w:rPr>
              <w:sz w:val="20"/>
              <w:szCs w:val="20"/>
            </w:rPr>
            <w:t>Mirrored Image Artistry</w:t>
          </w:r>
        </w:sdtContent>
      </w:sdt>
      <w:r w:rsidR="00A562C9" w:rsidRPr="002211D3">
        <w:rPr>
          <w:sz w:val="20"/>
          <w:szCs w:val="20"/>
        </w:rPr>
        <w:t xml:space="preserve">  </w:t>
      </w:r>
      <w:r w:rsidR="00FB503E" w:rsidRPr="002211D3">
        <w:rPr>
          <w:sz w:val="20"/>
          <w:szCs w:val="20"/>
        </w:rPr>
        <w:t>PO Box 83</w:t>
      </w:r>
      <w:r w:rsidR="00A562C9" w:rsidRPr="002211D3">
        <w:rPr>
          <w:sz w:val="20"/>
          <w:szCs w:val="20"/>
        </w:rPr>
        <w:t xml:space="preserve">, </w:t>
      </w:r>
      <w:r w:rsidR="00FB503E" w:rsidRPr="002211D3">
        <w:rPr>
          <w:sz w:val="20"/>
          <w:szCs w:val="20"/>
        </w:rPr>
        <w:t>South Plainfield NJ  07080 mirroredimage.mua@gmail.com</w:t>
      </w:r>
    </w:p>
    <w:p w:rsidR="00B61AEF" w:rsidRPr="002211D3" w:rsidRDefault="00B61AEF">
      <w:pPr>
        <w:pStyle w:val="ContactInfo"/>
        <w:rPr>
          <w:sz w:val="20"/>
          <w:szCs w:val="20"/>
        </w:rPr>
      </w:pPr>
    </w:p>
    <w:sectPr w:rsidR="00B61AEF" w:rsidRPr="002211D3" w:rsidSect="00497824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3E"/>
    <w:rsid w:val="00010191"/>
    <w:rsid w:val="00047F0F"/>
    <w:rsid w:val="000653AC"/>
    <w:rsid w:val="000E042A"/>
    <w:rsid w:val="000F6B47"/>
    <w:rsid w:val="000F7D4F"/>
    <w:rsid w:val="00140EA0"/>
    <w:rsid w:val="00202E66"/>
    <w:rsid w:val="002211D3"/>
    <w:rsid w:val="00245463"/>
    <w:rsid w:val="002523E9"/>
    <w:rsid w:val="002711D4"/>
    <w:rsid w:val="00272EA7"/>
    <w:rsid w:val="002E2D4D"/>
    <w:rsid w:val="002F6035"/>
    <w:rsid w:val="00311C97"/>
    <w:rsid w:val="00313D3A"/>
    <w:rsid w:val="00323154"/>
    <w:rsid w:val="003272DA"/>
    <w:rsid w:val="003E5FCD"/>
    <w:rsid w:val="00442CDA"/>
    <w:rsid w:val="0045588D"/>
    <w:rsid w:val="00497824"/>
    <w:rsid w:val="004F0260"/>
    <w:rsid w:val="004F202D"/>
    <w:rsid w:val="005209B5"/>
    <w:rsid w:val="006F1903"/>
    <w:rsid w:val="00704C33"/>
    <w:rsid w:val="00711DF0"/>
    <w:rsid w:val="0073469B"/>
    <w:rsid w:val="007B38EB"/>
    <w:rsid w:val="007F5E5E"/>
    <w:rsid w:val="00820427"/>
    <w:rsid w:val="008C5A0E"/>
    <w:rsid w:val="008E45DF"/>
    <w:rsid w:val="00954EF9"/>
    <w:rsid w:val="009D7158"/>
    <w:rsid w:val="00A36DA2"/>
    <w:rsid w:val="00A472D4"/>
    <w:rsid w:val="00A562C9"/>
    <w:rsid w:val="00A63377"/>
    <w:rsid w:val="00A87BAC"/>
    <w:rsid w:val="00A908B1"/>
    <w:rsid w:val="00A94169"/>
    <w:rsid w:val="00AA58F4"/>
    <w:rsid w:val="00AD6E6B"/>
    <w:rsid w:val="00B04B5A"/>
    <w:rsid w:val="00B436FD"/>
    <w:rsid w:val="00B61AEF"/>
    <w:rsid w:val="00BC1C07"/>
    <w:rsid w:val="00BD0902"/>
    <w:rsid w:val="00C50F0E"/>
    <w:rsid w:val="00C86F4C"/>
    <w:rsid w:val="00CA1C8D"/>
    <w:rsid w:val="00D719AB"/>
    <w:rsid w:val="00D824D4"/>
    <w:rsid w:val="00DD4220"/>
    <w:rsid w:val="00E020A7"/>
    <w:rsid w:val="00E34C97"/>
    <w:rsid w:val="00E378A1"/>
    <w:rsid w:val="00E47F00"/>
    <w:rsid w:val="00EB4F05"/>
    <w:rsid w:val="00FB503E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2943C90-20CD-4000-9171-69A802CA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2711D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2711D4"/>
    <w:pPr>
      <w:spacing w:before="100"/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ka%20Green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E97678A634483D83122B45463F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60E6C-60C1-4BBC-9B31-3A865C721A0F}"/>
      </w:docPartPr>
      <w:docPartBody>
        <w:p w:rsidR="000C4186" w:rsidRDefault="0068754B">
          <w:pPr>
            <w:pStyle w:val="1CE97678A634483D83122B45463F55A6"/>
          </w:pPr>
          <w:r>
            <w:t>[Click to select date]</w:t>
          </w:r>
        </w:p>
      </w:docPartBody>
    </w:docPart>
    <w:docPart>
      <w:docPartPr>
        <w:name w:val="C3BBB34E1EF447589C629CE8BE4ED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5F9E8-0266-4B62-87A1-0099DE1922FC}"/>
      </w:docPartPr>
      <w:docPartBody>
        <w:p w:rsidR="000C4186" w:rsidRDefault="0068754B">
          <w:pPr>
            <w:pStyle w:val="C3BBB34E1EF447589C629CE8BE4EDF52"/>
          </w:pPr>
          <w:r w:rsidRPr="0006355F"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4B"/>
    <w:rsid w:val="0007219F"/>
    <w:rsid w:val="000C4186"/>
    <w:rsid w:val="006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6B016DEC642629FCFD9CA09F85452">
    <w:name w:val="5266B016DEC642629FCFD9CA09F85452"/>
  </w:style>
  <w:style w:type="paragraph" w:customStyle="1" w:styleId="1CE97678A634483D83122B45463F55A6">
    <w:name w:val="1CE97678A634483D83122B45463F55A6"/>
  </w:style>
  <w:style w:type="paragraph" w:customStyle="1" w:styleId="34DA806A419648D096484DD13A5A237D">
    <w:name w:val="34DA806A419648D096484DD13A5A237D"/>
  </w:style>
  <w:style w:type="paragraph" w:customStyle="1" w:styleId="3891AACA87DD4D1B9F8EDD4814CCE81D">
    <w:name w:val="3891AACA87DD4D1B9F8EDD4814CCE81D"/>
  </w:style>
  <w:style w:type="paragraph" w:customStyle="1" w:styleId="B2FD84303F644FC59E675A06E71D5DDD">
    <w:name w:val="B2FD84303F644FC59E675A06E71D5DDD"/>
  </w:style>
  <w:style w:type="paragraph" w:customStyle="1" w:styleId="84122D5912824D13A0A79192BCD37A3B">
    <w:name w:val="84122D5912824D13A0A79192BCD37A3B"/>
  </w:style>
  <w:style w:type="paragraph" w:customStyle="1" w:styleId="87CCA6DABC40477989629B9939A72DB8">
    <w:name w:val="87CCA6DABC40477989629B9939A72DB8"/>
  </w:style>
  <w:style w:type="paragraph" w:customStyle="1" w:styleId="A2241627A12A4D9EAE907E97ACC32471">
    <w:name w:val="A2241627A12A4D9EAE907E97ACC32471"/>
  </w:style>
  <w:style w:type="paragraph" w:customStyle="1" w:styleId="227EB92FF269458291F8F948123E7C8D">
    <w:name w:val="227EB92FF269458291F8F948123E7C8D"/>
  </w:style>
  <w:style w:type="paragraph" w:customStyle="1" w:styleId="E45D9787C4094F8680B31C0F2470418A">
    <w:name w:val="E45D9787C4094F8680B31C0F2470418A"/>
  </w:style>
  <w:style w:type="paragraph" w:customStyle="1" w:styleId="C3BBB34E1EF447589C629CE8BE4EDF52">
    <w:name w:val="C3BBB34E1EF447589C629CE8BE4EDF52"/>
  </w:style>
  <w:style w:type="paragraph" w:customStyle="1" w:styleId="44C7015244314C1ABEF477FD96050143">
    <w:name w:val="44C7015244314C1ABEF477FD96050143"/>
  </w:style>
  <w:style w:type="paragraph" w:customStyle="1" w:styleId="5A5FE4E6EF664FFDB048A33FBD615EC8">
    <w:name w:val="5A5FE4E6EF664FFDB048A33FBD615EC8"/>
  </w:style>
  <w:style w:type="paragraph" w:customStyle="1" w:styleId="90E66EE95DC846BD836951F056633B27">
    <w:name w:val="90E66EE95DC846BD836951F056633B27"/>
  </w:style>
  <w:style w:type="paragraph" w:customStyle="1" w:styleId="7BC5E32C5F9D4E3BB6791C2230C17502">
    <w:name w:val="7BC5E32C5F9D4E3BB6791C2230C17502"/>
  </w:style>
  <w:style w:type="paragraph" w:customStyle="1" w:styleId="11A1496B1D7347E1851A4872C847EC31">
    <w:name w:val="11A1496B1D7347E1851A4872C847E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7ECB3-3A5F-4C9F-A336-BFC774B6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Tanika Green</dc:creator>
  <cp:keywords/>
  <cp:lastModifiedBy>tanika green</cp:lastModifiedBy>
  <cp:revision>2</cp:revision>
  <cp:lastPrinted>2004-08-26T18:55:00Z</cp:lastPrinted>
  <dcterms:created xsi:type="dcterms:W3CDTF">2014-02-11T07:25:00Z</dcterms:created>
  <dcterms:modified xsi:type="dcterms:W3CDTF">2014-02-11T07:25:00Z</dcterms:modified>
  <cp:category>Mirrored Image Artistry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